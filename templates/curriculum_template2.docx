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3600"/>
        <w:gridCol w:w="2785"/>
      </w:tblGrid>
      <w:tr w:rsidR="00EC01B1" w14:paraId="7E302C6B" w14:textId="77777777" w:rsidTr="0036723D">
        <w:trPr>
          <w:trHeight w:val="498"/>
        </w:trPr>
        <w:tc>
          <w:tcPr>
            <w:tcW w:w="2965" w:type="dxa"/>
          </w:tcPr>
          <w:p w14:paraId="2D1D1D6C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Class Name:</w:t>
            </w:r>
          </w:p>
        </w:tc>
        <w:tc>
          <w:tcPr>
            <w:tcW w:w="3600" w:type="dxa"/>
          </w:tcPr>
          <w:p w14:paraId="50FE7DC4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Teacher:</w:t>
            </w:r>
          </w:p>
        </w:tc>
        <w:tc>
          <w:tcPr>
            <w:tcW w:w="2785" w:type="dxa"/>
          </w:tcPr>
          <w:p w14:paraId="4E2BB79F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Week of:</w:t>
            </w:r>
          </w:p>
        </w:tc>
      </w:tr>
    </w:tbl>
    <w:p w14:paraId="1F71D9C9" w14:textId="0D3AABA5" w:rsidR="0036723D" w:rsidRPr="0036723D" w:rsidRDefault="0036723D" w:rsidP="0036723D">
      <w:pPr>
        <w:pBdr>
          <w:top w:val="nil"/>
          <w:left w:val="nil"/>
          <w:bottom w:val="nil"/>
          <w:right w:val="nil"/>
          <w:between w:val="nil"/>
        </w:pBdr>
        <w:tabs>
          <w:tab w:val="center" w:pos="1440"/>
          <w:tab w:val="center" w:pos="4680"/>
          <w:tab w:val="center" w:pos="7920"/>
        </w:tabs>
        <w:spacing w:after="0" w:line="240" w:lineRule="auto"/>
        <w:jc w:val="center"/>
        <w:rPr>
          <w:b/>
          <w:color w:val="000000"/>
        </w:rPr>
      </w:pPr>
      <w:r w:rsidRPr="00C17F47">
        <w:rPr>
          <w:b/>
          <w:color w:val="000000"/>
        </w:rPr>
        <w:t>CLASS_NAME_PLACEHOLDER</w:t>
      </w:r>
      <w:r>
        <w:rPr>
          <w:b/>
          <w:color w:val="000000"/>
        </w:rPr>
        <w:tab/>
      </w:r>
      <w:r>
        <w:rPr>
          <w:b/>
          <w:color w:val="000000"/>
        </w:rPr>
        <w:t>TEACHERS_PLACEHOLDER</w:t>
      </w:r>
      <w:r>
        <w:rPr>
          <w:b/>
          <w:color w:val="000000"/>
        </w:rPr>
        <w:tab/>
      </w:r>
      <w:r>
        <w:rPr>
          <w:b/>
          <w:color w:val="000000"/>
        </w:rPr>
        <w:t>WEEK_OF_PLACEHOLDER</w:t>
      </w:r>
    </w:p>
    <w:p w14:paraId="301A4802" w14:textId="008AA314" w:rsidR="00EC01B1" w:rsidRDefault="00000000" w:rsidP="005F41F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center"/>
        <w:rPr>
          <w:b/>
          <w:color w:val="5B0F00"/>
          <w:sz w:val="36"/>
          <w:szCs w:val="36"/>
          <w:u w:val="single"/>
        </w:rPr>
      </w:pPr>
      <w:r>
        <w:rPr>
          <w:b/>
          <w:color w:val="5B0F00"/>
          <w:sz w:val="36"/>
          <w:szCs w:val="36"/>
          <w:u w:val="single"/>
        </w:rPr>
        <w:t>Theme:</w:t>
      </w:r>
    </w:p>
    <w:p w14:paraId="7B493E87" w14:textId="77777777" w:rsidR="00EC01B1" w:rsidRDefault="00F82F75">
      <w:pPr>
        <w:jc w:val="center"/>
        <w:rPr>
          <w:b/>
          <w:color w:val="0C343D"/>
        </w:rPr>
      </w:pPr>
      <w:r>
        <w:rPr>
          <w:b/>
          <w:color w:val="0C343D"/>
        </w:rPr>
        <w:t>THEME_PLACEHOLDER</w:t>
      </w:r>
    </w:p>
    <w:p w14:paraId="43F0BE06" w14:textId="77777777" w:rsidR="005F41F2" w:rsidRDefault="005F41F2">
      <w:pPr>
        <w:jc w:val="center"/>
        <w:rPr>
          <w:b/>
          <w:color w:val="0C343D"/>
        </w:rPr>
      </w:pPr>
    </w:p>
    <w:p w14:paraId="05B6C520" w14:textId="77777777" w:rsidR="00EC01B1" w:rsidRDefault="00255138">
      <w:pPr>
        <w:rPr>
          <w:b/>
          <w:color w:val="000000"/>
        </w:rPr>
      </w:pPr>
      <w:r>
        <w:rPr>
          <w:b/>
          <w:color w:val="5B0F00"/>
          <w:sz w:val="36"/>
          <w:szCs w:val="36"/>
          <w:u w:val="single"/>
        </w:rPr>
        <w:t>DAY_PLACEHOLDER</w:t>
      </w:r>
      <w:r>
        <w:rPr>
          <w:color w:val="C55911"/>
        </w:rPr>
        <w:t>:</w:t>
      </w:r>
      <w:r>
        <w:t xml:space="preserve"> </w:t>
      </w:r>
      <w:r w:rsidR="00F82F75">
        <w:rPr>
          <w:b/>
          <w:color w:val="000000"/>
        </w:rPr>
        <w:t>ACTIVITIES_</w:t>
      </w:r>
      <w:r>
        <w:rPr>
          <w:b/>
          <w:color w:val="000000"/>
        </w:rPr>
        <w:t>PLACEHOLDER</w:t>
      </w:r>
    </w:p>
    <w:p w14:paraId="4FB5010A" w14:textId="77777777" w:rsidR="00EC01B1" w:rsidRPr="005F41F2" w:rsidRDefault="00000000">
      <w:pPr>
        <w:rPr>
          <w:color w:val="0C343D"/>
        </w:rPr>
      </w:pPr>
      <w:r>
        <w:rPr>
          <w:b/>
          <w:color w:val="000000"/>
        </w:rPr>
        <w:t xml:space="preserve"> Skills</w:t>
      </w:r>
      <w:r>
        <w:rPr>
          <w:color w:val="000000"/>
        </w:rPr>
        <w:t>:</w:t>
      </w:r>
      <w:r>
        <w:t xml:space="preserve"> </w:t>
      </w:r>
      <w:r w:rsidR="00F82F75">
        <w:rPr>
          <w:color w:val="0C343D"/>
        </w:rPr>
        <w:t>SKILLS_</w:t>
      </w:r>
      <w:r w:rsidR="00255138">
        <w:rPr>
          <w:color w:val="0C343D"/>
        </w:rPr>
        <w:t>PLACEHOLDER</w:t>
      </w:r>
    </w:p>
    <w:sectPr w:rsidR="00EC01B1" w:rsidRPr="005F4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tic SC">
    <w:charset w:val="B1"/>
    <w:family w:val="auto"/>
    <w:pitch w:val="variable"/>
    <w:sig w:usb0="20000A0F" w:usb1="40000002" w:usb2="00000000" w:usb3="00000000" w:csb0="000001B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24"/>
    <w:rsid w:val="00021324"/>
    <w:rsid w:val="00255138"/>
    <w:rsid w:val="00324FB9"/>
    <w:rsid w:val="0036723D"/>
    <w:rsid w:val="005F41F2"/>
    <w:rsid w:val="00673905"/>
    <w:rsid w:val="007C0B88"/>
    <w:rsid w:val="009513E0"/>
    <w:rsid w:val="00C17F47"/>
    <w:rsid w:val="00EC01B1"/>
    <w:rsid w:val="00F37002"/>
    <w:rsid w:val="00F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F45"/>
  <w15:docId w15:val="{2B5C9517-3CCC-42EC-9AED-7B91977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tic SC" w:eastAsia="Amatic SC" w:hAnsi="Amatic SC" w:cs="Amatic SC"/>
        <w:color w:val="385623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C"/>
    <w:rPr>
      <w:color w:val="385623" w:themeColor="accent6" w:themeShade="8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BC465C"/>
    <w:pPr>
      <w:spacing w:after="0" w:line="240" w:lineRule="auto"/>
      <w:jc w:val="center"/>
    </w:pPr>
    <w:rPr>
      <w:b/>
      <w:bCs/>
      <w:color w:val="7030A0"/>
      <w:sz w:val="36"/>
      <w:u w:val="single"/>
    </w:rPr>
  </w:style>
  <w:style w:type="character" w:customStyle="1" w:styleId="TitlesChar">
    <w:name w:val="Titles Char"/>
    <w:basedOn w:val="DefaultParagraphFont"/>
    <w:link w:val="Titles"/>
    <w:rsid w:val="00BC465C"/>
    <w:rPr>
      <w:rFonts w:ascii="Amatic SC" w:hAnsi="Amatic SC"/>
      <w:b/>
      <w:bCs/>
      <w:color w:val="7030A0"/>
      <w:sz w:val="36"/>
      <w:u w:val="single"/>
    </w:rPr>
  </w:style>
  <w:style w:type="paragraph" w:customStyle="1" w:styleId="Skills">
    <w:name w:val="Skills"/>
    <w:basedOn w:val="Normal"/>
    <w:link w:val="SkillsChar"/>
    <w:qFormat/>
    <w:rsid w:val="00BC465C"/>
    <w:rPr>
      <w:b/>
      <w:color w:val="C45911" w:themeColor="accent2" w:themeShade="BF"/>
    </w:rPr>
  </w:style>
  <w:style w:type="character" w:customStyle="1" w:styleId="SkillsChar">
    <w:name w:val="Skills Char"/>
    <w:basedOn w:val="DefaultParagraphFont"/>
    <w:link w:val="Skills"/>
    <w:rsid w:val="00BC465C"/>
    <w:rPr>
      <w:rFonts w:ascii="Amatic SC" w:hAnsi="Amatic SC"/>
      <w:b/>
      <w:color w:val="C45911" w:themeColor="accent2" w:themeShade="B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curriculai\templates\cu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QpHJGxwd/5EJT/CmQdnaJidK0g==">AMUW2mUacVhaAp0IPlIcjjU2C6OWwcf02Fy5wdziny+ii3bnFDpDbLvoS8wyroDZYQIFWtnhPejl5MKFvmRDzU2BYxAHhaxsE5Uq5Ydz7pBAMirCe606QAA=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curriculum_template.dotx</Template>
  <TotalTime>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Hasik</dc:creator>
  <cp:lastModifiedBy>Vaclav Hasik</cp:lastModifiedBy>
  <cp:revision>3</cp:revision>
  <dcterms:created xsi:type="dcterms:W3CDTF">2023-11-15T06:51:00Z</dcterms:created>
  <dcterms:modified xsi:type="dcterms:W3CDTF">2023-11-15T06:57:00Z</dcterms:modified>
</cp:coreProperties>
</file>