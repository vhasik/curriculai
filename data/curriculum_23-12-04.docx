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623"/>
        <w:gridCol w:w="3117"/>
      </w:tblGrid>
      <w:tr w:rsidR="00EC01B1" w14:paraId="7E302C6B" w14:textId="77777777">
        <w:trPr>
          <w:trHeight w:val="498"/>
        </w:trPr>
        <w:tc>
          <w:tcPr>
            <w:tcW w:w="2610" w:type="dxa"/>
          </w:tcPr>
          <w:p w14:paraId="2D1D1D6C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23" w:type="dxa"/>
          </w:tcPr>
          <w:p w14:paraId="50FE7DC4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3117" w:type="dxa"/>
          </w:tcPr>
          <w:p w14:paraId="4E2BB79F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  <w:tr w:rsidR="00EC01B1" w14:paraId="168CBC23" w14:textId="77777777">
        <w:tc>
          <w:tcPr>
            <w:tcW w:w="2610" w:type="dxa"/>
          </w:tcPr>
          <w:p w14:paraId="19250706" w14:textId="77777777" w:rsidR="00EC01B1" w:rsidRDefault="00C17F47">
            <w:pPr>
              <w:jc w:val="center"/>
              <w:rPr>
                <w:b/>
                <w:color w:val="000000"/>
              </w:rPr>
            </w:pPr>
            <w:r w:rsidRPr="00C17F47">
              <w:rPr>
                <w:b/>
                <w:color w:val="000000"/>
              </w:rPr>
              <w:t>Captains</w:t>
            </w:r>
          </w:p>
        </w:tc>
        <w:tc>
          <w:tcPr>
            <w:tcW w:w="3623" w:type="dxa"/>
          </w:tcPr>
          <w:p w14:paraId="3C8B384A" w14:textId="77777777" w:rsidR="00EC01B1" w:rsidRDefault="00F82F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Ms. Josselin &amp; Mrs. Riece</w:t>
            </w:r>
          </w:p>
        </w:tc>
        <w:tc>
          <w:tcPr>
            <w:tcW w:w="3117" w:type="dxa"/>
          </w:tcPr>
          <w:p w14:paraId="43FB30D2" w14:textId="6E1B56ED" w:rsidR="00EC01B1" w:rsidRDefault="00F3700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12/04/23 - 12/09/23</w:t>
            </w:r>
          </w:p>
        </w:tc>
      </w:tr>
    </w:tbl>
    <w:p w14:paraId="301A4802" w14:textId="77777777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7B493E87" w14:textId="77777777" w:rsidR="00EC01B1" w:rsidRDefault="00F82F75">
      <w:pPr>
        <w:jc w:val="center"/>
        <w:rPr>
          <w:b/>
          <w:color w:val="0C343D"/>
        </w:rPr>
      </w:pPr>
      <w:r>
        <w:rPr>
          <w:b/>
          <w:color w:val="0C343D"/>
        </w:rPr>
        <w:t>November is here</w:t>
      </w:r>
    </w:p>
    <w:p w14:paraId="4FB5010A" w14:textId="777EBB53" w:rsidR="00EC01B1" w:rsidRPr="005F41F2" w:rsidRDefault="00EC01B1">
      <w:pPr>
        <w:rPr>
          <w:color w:val="0C343D"/>
        </w:rPr>
      </w:pP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Monday: </w:t>
      </w:r>
      <w:r>
        <w:rPr>
          <w:b/>
          <w:color w:val="004500"/>
          <w:sz w:val="32"/>
        </w:rPr>
        <w:t>Captains will complete a mathematics workbook activity and a Pumpkin Name Craft/Kinetic Sand.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Mathematical Skills, Fine Motor Skills, Cognitive Development, Letter Recognition, Sensory Exploration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Tuesday: </w:t>
      </w:r>
      <w:r>
        <w:rPr>
          <w:b/>
          <w:color w:val="004500"/>
          <w:sz w:val="32"/>
        </w:rPr>
        <w:t>Captains Will make a halloween snack and bat crown craft.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Artistic Expression, Sensory Exploration, Cognitive Development, Healthy Eating Awareness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Wednesday: </w:t>
      </w:r>
      <w:r>
        <w:rPr>
          <w:b/>
          <w:color w:val="004500"/>
          <w:sz w:val="32"/>
        </w:rPr>
        <w:t>Captains will complete a Phonics workbook activity and a family “cactus” tree craft.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Phonics, Fine Motor Skills, Artistic Expression, Family Awareness, Cognitive Development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Thursday: </w:t>
      </w:r>
      <w:r>
        <w:rPr>
          <w:b/>
          <w:color w:val="004500"/>
          <w:sz w:val="32"/>
        </w:rPr>
        <w:t>Captains will complete a CORN COLOR BY NUMBERS ACTIVITY  and A CORN  CRAFT WITH PAINT.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Color Recognition, Artistic Expression, Cognitive Development, Sensory Exploration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Friday: </w:t>
      </w:r>
      <w:r>
        <w:rPr>
          <w:b/>
          <w:color w:val="004500"/>
          <w:sz w:val="32"/>
        </w:rPr>
        <w:t>Captains will complete a FALL PATTERN WORKSHEET and A F IS FOR FOX CRAFT.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Pattern Recognition, Cognitive Development, Artistic Expression, Letter Recognition.</w:t>
      </w: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24"/>
    <w:rsid w:val="00021324"/>
    <w:rsid w:val="0024509B"/>
    <w:rsid w:val="00255138"/>
    <w:rsid w:val="00324FB9"/>
    <w:rsid w:val="0045756F"/>
    <w:rsid w:val="005F41F2"/>
    <w:rsid w:val="00673905"/>
    <w:rsid w:val="008D1CF1"/>
    <w:rsid w:val="009513E0"/>
    <w:rsid w:val="00C17F47"/>
    <w:rsid w:val="00D93169"/>
    <w:rsid w:val="00EC01B1"/>
    <w:rsid w:val="00F37002"/>
    <w:rsid w:val="00F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F45"/>
  <w15:docId w15:val="{2B5C9517-3CCC-42EC-9AED-7B91977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GitHub\curriculai\templates\cu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curriculum_template.dotx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5</cp:revision>
  <dcterms:created xsi:type="dcterms:W3CDTF">2023-11-15T06:40:00Z</dcterms:created>
  <dcterms:modified xsi:type="dcterms:W3CDTF">2023-11-18T05:45:00Z</dcterms:modified>
</cp:coreProperties>
</file>