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Captains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Ms. Josselin &amp; Mrs. Riece</w:t>
            </w:r>
          </w:p>
        </w:tc>
        <w:tc>
          <w:tcPr>
            <w:tcW w:w="3117" w:type="dxa"/>
          </w:tcPr>
          <w:p w14:paraId="43FB30D2" w14:textId="6E1B56ED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11/18/23 - 11/23/23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</w:r>
    </w:p>
    <w:p w14:paraId="4FB5010A" w14:textId="777EBB53" w:rsidR="00EC01B1" w:rsidRPr="005F41F2" w:rsidRDefault="00EC01B1">
      <w:pPr>
        <w:rPr>
          <w:color w:val="0C343D"/>
        </w:rPr>
      </w:pP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4509B"/>
    <w:rsid w:val="00255138"/>
    <w:rsid w:val="00324FB9"/>
    <w:rsid w:val="0045756F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5</cp:revision>
  <dcterms:created xsi:type="dcterms:W3CDTF">2023-11-15T06:40:00Z</dcterms:created>
  <dcterms:modified xsi:type="dcterms:W3CDTF">2023-11-18T05:45:00Z</dcterms:modified>
</cp:coreProperties>
</file>